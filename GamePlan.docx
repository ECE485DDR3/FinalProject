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1" w:rsidRDefault="00A40C71" w:rsidP="00A40C71">
      <w:pPr>
        <w:pStyle w:val="ListParagraph"/>
        <w:numPr>
          <w:ilvl w:val="0"/>
          <w:numId w:val="2"/>
        </w:numPr>
        <w:spacing w:after="0"/>
      </w:pPr>
      <w:r>
        <w:t>If we break down the project into functions or files,</w:t>
      </w:r>
      <w:r>
        <w:t xml:space="preserve"> </w:t>
      </w:r>
      <w:proofErr w:type="spellStart"/>
      <w:r>
        <w:t>i</w:t>
      </w:r>
      <w:proofErr w:type="spellEnd"/>
      <w:r>
        <w:t xml:space="preserve"> came up with the following: </w:t>
      </w:r>
    </w:p>
    <w:p w:rsidR="00A40C71" w:rsidRDefault="00A40C71" w:rsidP="00A40C71">
      <w:pPr>
        <w:pStyle w:val="ListParagraph"/>
        <w:numPr>
          <w:ilvl w:val="1"/>
          <w:numId w:val="2"/>
        </w:numPr>
        <w:spacing w:after="0"/>
      </w:pPr>
      <w:r>
        <w:t>Function to open, read and decode the list of rea</w:t>
      </w:r>
      <w:r>
        <w:t>d/write/</w:t>
      </w:r>
      <w:proofErr w:type="spellStart"/>
      <w:r>
        <w:t>ifetch</w:t>
      </w:r>
      <w:proofErr w:type="spellEnd"/>
      <w:r>
        <w:t xml:space="preserve"> given by Faust. </w:t>
      </w:r>
    </w:p>
    <w:p w:rsidR="00A40C71" w:rsidRDefault="00A40C71" w:rsidP="00A40C71">
      <w:pPr>
        <w:pStyle w:val="ListParagraph"/>
        <w:numPr>
          <w:ilvl w:val="1"/>
          <w:numId w:val="2"/>
        </w:numPr>
        <w:spacing w:after="0"/>
      </w:pPr>
      <w:proofErr w:type="gramStart"/>
      <w:r>
        <w:t>create</w:t>
      </w:r>
      <w:proofErr w:type="gramEnd"/>
      <w:r>
        <w:t xml:space="preserve"> the logic/code behind the cycle count, relating the DRAM </w:t>
      </w:r>
      <w:r>
        <w:t xml:space="preserve">command cycles and CPU cycles. </w:t>
      </w:r>
    </w:p>
    <w:p w:rsidR="00A40C71" w:rsidRDefault="00A40C71" w:rsidP="00A40C71">
      <w:pPr>
        <w:pStyle w:val="ListParagraph"/>
        <w:numPr>
          <w:ilvl w:val="1"/>
          <w:numId w:val="2"/>
        </w:numPr>
        <w:spacing w:after="0"/>
      </w:pPr>
      <w:proofErr w:type="gramStart"/>
      <w:r>
        <w:t>find</w:t>
      </w:r>
      <w:proofErr w:type="gramEnd"/>
      <w:r>
        <w:t xml:space="preserve"> the timing requirement for every DRAM comma</w:t>
      </w:r>
      <w:r>
        <w:t xml:space="preserve">nd based on the current state. </w:t>
      </w:r>
    </w:p>
    <w:p w:rsidR="00A40C71" w:rsidRDefault="00A40C71" w:rsidP="00A40C71">
      <w:pPr>
        <w:pStyle w:val="ListParagraph"/>
        <w:numPr>
          <w:ilvl w:val="2"/>
          <w:numId w:val="2"/>
        </w:numPr>
        <w:spacing w:after="0"/>
      </w:pPr>
      <w:r>
        <w:t>this will be  critical for code correctness and the testing part later as well</w:t>
      </w:r>
    </w:p>
    <w:p w:rsidR="00A40C71" w:rsidRDefault="00A40C71" w:rsidP="00A40C71">
      <w:pPr>
        <w:pStyle w:val="ListParagraph"/>
        <w:numPr>
          <w:ilvl w:val="3"/>
          <w:numId w:val="2"/>
        </w:numPr>
        <w:spacing w:after="0"/>
      </w:pPr>
      <w:r>
        <w:t>For example: Timing for a read after a read to the same</w:t>
      </w:r>
      <w:r>
        <w:t xml:space="preserve"> bank. A write after read to a </w:t>
      </w:r>
    </w:p>
    <w:p w:rsidR="00A40C71" w:rsidRDefault="00A40C71" w:rsidP="00A40C71">
      <w:pPr>
        <w:pStyle w:val="ListParagraph"/>
        <w:numPr>
          <w:ilvl w:val="1"/>
          <w:numId w:val="2"/>
        </w:numPr>
        <w:spacing w:after="0"/>
      </w:pPr>
      <w:r>
        <w:t>function that issues</w:t>
      </w:r>
      <w:r>
        <w:t xml:space="preserve"> commands based on buffer state</w:t>
      </w:r>
    </w:p>
    <w:p w:rsidR="00A40C71" w:rsidRDefault="00A40C71" w:rsidP="00A40C71">
      <w:pPr>
        <w:pStyle w:val="ListParagraph"/>
        <w:numPr>
          <w:ilvl w:val="1"/>
          <w:numId w:val="2"/>
        </w:numPr>
        <w:spacing w:after="0"/>
      </w:pPr>
      <w:r>
        <w:t>func</w:t>
      </w:r>
      <w:r>
        <w:t>tion to write to the trace file</w:t>
      </w:r>
    </w:p>
    <w:p w:rsidR="00A40C71" w:rsidRDefault="00A40C71" w:rsidP="00A40C71">
      <w:pPr>
        <w:spacing w:after="0"/>
      </w:pPr>
    </w:p>
    <w:p w:rsidR="00A40C71" w:rsidRDefault="00A40C71" w:rsidP="00A40C71">
      <w:pPr>
        <w:pStyle w:val="ListParagraph"/>
        <w:numPr>
          <w:ilvl w:val="0"/>
          <w:numId w:val="2"/>
        </w:numPr>
        <w:spacing w:after="0"/>
      </w:pPr>
      <w:r>
        <w:t xml:space="preserve">After completing the code part, we move onto to testing.  </w:t>
      </w:r>
    </w:p>
    <w:p w:rsidR="00A40C71" w:rsidRDefault="00A40C71" w:rsidP="00A40C71">
      <w:pPr>
        <w:pStyle w:val="ListParagraph"/>
        <w:numPr>
          <w:ilvl w:val="0"/>
          <w:numId w:val="4"/>
        </w:numPr>
        <w:spacing w:after="0"/>
      </w:pPr>
      <w:r>
        <w:t xml:space="preserve">One of us comes up with the test cases, and the other tests them on the </w:t>
      </w:r>
      <w:r>
        <w:t>code.</w:t>
      </w:r>
    </w:p>
    <w:p w:rsidR="00A40C71" w:rsidRDefault="00A40C71" w:rsidP="00A40C71">
      <w:pPr>
        <w:pStyle w:val="ListParagraph"/>
        <w:numPr>
          <w:ilvl w:val="0"/>
          <w:numId w:val="4"/>
        </w:numPr>
        <w:spacing w:after="0"/>
      </w:pPr>
      <w:r>
        <w:t>Cover all corner cases.</w:t>
      </w:r>
    </w:p>
    <w:p w:rsidR="00A40C71" w:rsidRDefault="00A40C71" w:rsidP="00A40C71">
      <w:pPr>
        <w:spacing w:after="0"/>
      </w:pPr>
    </w:p>
    <w:p w:rsidR="00A40C71" w:rsidRDefault="00A40C71" w:rsidP="00A40C71">
      <w:pPr>
        <w:pStyle w:val="ListParagraph"/>
        <w:numPr>
          <w:ilvl w:val="0"/>
          <w:numId w:val="2"/>
        </w:numPr>
        <w:spacing w:after="0"/>
      </w:pPr>
      <w:r>
        <w:t>After our simulator is validated to our best ability, move on to t</w:t>
      </w:r>
      <w:r>
        <w:t xml:space="preserve">he next level in the project.  </w:t>
      </w:r>
    </w:p>
    <w:p w:rsidR="00A40C71" w:rsidRDefault="00A40C71" w:rsidP="00A40C71">
      <w:pPr>
        <w:spacing w:after="0"/>
      </w:pPr>
    </w:p>
    <w:p w:rsidR="00A40C71" w:rsidRDefault="00A40C71" w:rsidP="00A40C71">
      <w:pPr>
        <w:spacing w:after="0"/>
      </w:pPr>
      <w:r>
        <w:t xml:space="preserve">If you would like to add to my understanding of the project, do so. It's easier to </w:t>
      </w:r>
      <w:r>
        <w:t xml:space="preserve">change things as we go instead </w:t>
      </w:r>
      <w:r>
        <w:t>of doing so later. And please be critical to my understand</w:t>
      </w:r>
      <w:r>
        <w:t>ing</w:t>
      </w:r>
      <w:r>
        <w:t xml:space="preserve"> and give me some con</w:t>
      </w:r>
      <w:r>
        <w:t>structive criticism if you can.</w:t>
      </w:r>
    </w:p>
    <w:p w:rsidR="00A40C71" w:rsidRDefault="00A40C71" w:rsidP="00A40C71">
      <w:pPr>
        <w:spacing w:after="0"/>
      </w:pPr>
    </w:p>
    <w:p w:rsidR="00A40C71" w:rsidRDefault="00A40C71" w:rsidP="00A40C71">
      <w:pPr>
        <w:spacing w:after="0"/>
      </w:pPr>
      <w:r>
        <w:t>And this is how</w:t>
      </w:r>
      <w:r>
        <w:t xml:space="preserve"> I would like to move forward. </w:t>
      </w:r>
    </w:p>
    <w:p w:rsidR="00A40C71" w:rsidRDefault="00A40C71" w:rsidP="00A40C71">
      <w:pPr>
        <w:spacing w:after="0"/>
      </w:pPr>
    </w:p>
    <w:p w:rsidR="00A40C71" w:rsidRDefault="00A40C71" w:rsidP="00A40C71">
      <w:pPr>
        <w:spacing w:after="0"/>
      </w:pPr>
      <w:r>
        <w:t xml:space="preserve">Would you take step </w:t>
      </w:r>
      <w:proofErr w:type="gramStart"/>
      <w:r>
        <w:t>1.</w:t>
      </w:r>
      <w:proofErr w:type="gramEnd"/>
      <w:r>
        <w:t xml:space="preserve"> </w:t>
      </w:r>
      <w:proofErr w:type="gramStart"/>
      <w:r>
        <w:t>part</w:t>
      </w:r>
      <w:proofErr w:type="gramEnd"/>
      <w:r>
        <w:t xml:space="preserve"> c) . Basically coming up with all the correct</w:t>
      </w:r>
      <w:r>
        <w:t xml:space="preserve"> combinations for all possible </w:t>
      </w:r>
    </w:p>
    <w:p w:rsidR="00A40C71" w:rsidRDefault="00A40C71" w:rsidP="00A40C71">
      <w:pPr>
        <w:spacing w:after="0"/>
      </w:pPr>
      <w:proofErr w:type="gramStart"/>
      <w:r>
        <w:t>commands</w:t>
      </w:r>
      <w:proofErr w:type="gramEnd"/>
      <w:r>
        <w:t xml:space="preserve"> and their timing. In writing first and then we can discuss them. </w:t>
      </w:r>
      <w:proofErr w:type="gramStart"/>
      <w:r>
        <w:t>once</w:t>
      </w:r>
      <w:proofErr w:type="gramEnd"/>
      <w:r>
        <w:t xml:space="preserve"> we agree on that, we can code for it. </w:t>
      </w:r>
    </w:p>
    <w:p w:rsidR="00A40C71" w:rsidRDefault="00A40C71" w:rsidP="00A40C71">
      <w:pPr>
        <w:spacing w:after="0"/>
      </w:pPr>
    </w:p>
    <w:p w:rsidR="00A40C71" w:rsidRDefault="00A40C71" w:rsidP="00A40C71">
      <w:pPr>
        <w:spacing w:after="0"/>
      </w:pPr>
      <w:r>
        <w:t>I'll focus on 1.a), 1.b).</w:t>
      </w:r>
    </w:p>
    <w:p w:rsidR="00A40C71" w:rsidRDefault="00A40C71" w:rsidP="00A40C71">
      <w:pPr>
        <w:spacing w:after="0"/>
      </w:pPr>
    </w:p>
    <w:p w:rsidR="00A40C71" w:rsidRDefault="00A40C71" w:rsidP="00A40C71">
      <w:pPr>
        <w:spacing w:after="0"/>
      </w:pPr>
      <w:r>
        <w:t>My goal is to do noticeable prog</w:t>
      </w:r>
      <w:r>
        <w:t xml:space="preserve">ress daily and finish on time. </w:t>
      </w:r>
    </w:p>
    <w:p w:rsidR="00A40C71" w:rsidRDefault="00A40C71" w:rsidP="00A40C71">
      <w:pPr>
        <w:spacing w:after="0"/>
      </w:pPr>
    </w:p>
    <w:p w:rsidR="005D7878" w:rsidRDefault="00A40C71" w:rsidP="00A40C71">
      <w:pPr>
        <w:spacing w:after="0"/>
      </w:pPr>
      <w:r>
        <w:t xml:space="preserve">One last question, have you </w:t>
      </w:r>
      <w:bookmarkStart w:id="0" w:name="_GoBack"/>
      <w:bookmarkEnd w:id="0"/>
      <w:r>
        <w:t xml:space="preserve">done OOP? </w:t>
      </w:r>
      <w:proofErr w:type="spellStart"/>
      <w:proofErr w:type="gramStart"/>
      <w:r>
        <w:t>i</w:t>
      </w:r>
      <w:proofErr w:type="spellEnd"/>
      <w:proofErr w:type="gramEnd"/>
      <w:r>
        <w:t xml:space="preserve"> was thinking of coding the project in Ruby or Java. Let me know</w:t>
      </w:r>
      <w:r>
        <w:t xml:space="preserve"> </w:t>
      </w:r>
      <w:r>
        <w:t xml:space="preserve">what you </w:t>
      </w:r>
      <w:proofErr w:type="gramStart"/>
      <w:r>
        <w:t>think:</w:t>
      </w:r>
      <w:proofErr w:type="gramEnd"/>
      <w:r>
        <w:t>)</w:t>
      </w:r>
    </w:p>
    <w:sectPr w:rsidR="005D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FEA"/>
    <w:multiLevelType w:val="hybridMultilevel"/>
    <w:tmpl w:val="C3A41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6714"/>
    <w:multiLevelType w:val="hybridMultilevel"/>
    <w:tmpl w:val="E2FC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C47D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B8EC7A2">
      <w:start w:val="3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C6C13"/>
    <w:multiLevelType w:val="hybridMultilevel"/>
    <w:tmpl w:val="A7AA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61D34"/>
    <w:multiLevelType w:val="hybridMultilevel"/>
    <w:tmpl w:val="2B025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3A8"/>
    <w:multiLevelType w:val="hybridMultilevel"/>
    <w:tmpl w:val="C9821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1"/>
    <w:rsid w:val="006A128F"/>
    <w:rsid w:val="00A40C71"/>
    <w:rsid w:val="00E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DAA5E-CE0A-4DB8-A446-D8833F1F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D82DF099.dotm</Template>
  <TotalTime>5</TotalTime>
  <Pages>1</Pages>
  <Words>234</Words>
  <Characters>1338</Characters>
  <Application>Microsoft Office Word</Application>
  <DocSecurity>0</DocSecurity>
  <Lines>11</Lines>
  <Paragraphs>3</Paragraphs>
  <ScaleCrop>false</ScaleCrop>
  <Company>Portland State University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Steele</dc:creator>
  <cp:keywords/>
  <dc:description/>
  <cp:lastModifiedBy>Adrian Steele</cp:lastModifiedBy>
  <cp:revision>1</cp:revision>
  <dcterms:created xsi:type="dcterms:W3CDTF">2016-02-26T00:20:00Z</dcterms:created>
  <dcterms:modified xsi:type="dcterms:W3CDTF">2016-02-26T00:25:00Z</dcterms:modified>
</cp:coreProperties>
</file>